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single" w:sz="12" w:space="0" w:color="FFD556"/>
          <w:insideV w:val="single" w:sz="12" w:space="0" w:color="FFD556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200"/>
        <w:gridCol w:w="4454"/>
      </w:tblGrid>
      <w:tr>
        <w:trPr>
          <w:cantSplit w:val="false"/>
        </w:trPr>
        <w:tc>
          <w:tcPr>
            <w:tcW w:w="6200" w:type="dxa"/>
            <w:tcBorders>
              <w:top w:val="nil"/>
              <w:left w:val="nil"/>
              <w:bottom w:val="nil"/>
              <w:insideH w:val="nil"/>
              <w:right w:val="single" w:sz="12" w:space="0" w:color="FFD556"/>
              <w:insideV w:val="single" w:sz="12" w:space="0" w:color="FFD556"/>
            </w:tcBorders>
            <w:shd w:fill="FFFFFF" w:val="clear"/>
          </w:tcPr>
          <w:tbl>
            <w:tblPr>
              <w:jc w:val="left"/>
              <w:tblInd w:w="1079" w:type="dxa"/>
              <w:tblBorders>
                <w:top w:val="nil"/>
                <w:left w:val="single" w:sz="8" w:space="0" w:color="00000A"/>
                <w:bottom w:val="single" w:sz="12" w:space="0" w:color="FFD556"/>
                <w:insideH w:val="single" w:sz="12" w:space="0" w:color="FFD556"/>
                <w:right w:val="single" w:sz="8" w:space="0" w:color="00000A"/>
                <w:insideV w:val="single" w:sz="8" w:space="0" w:color="00000A"/>
              </w:tblBorders>
              <w:tblCellMar>
                <w:top w:w="317" w:type="dxa"/>
                <w:left w:w="330" w:type="dxa"/>
                <w:bottom w:w="403" w:type="dxa"/>
                <w:right w:w="360" w:type="dxa"/>
              </w:tblCellMar>
            </w:tblPr>
            <w:tblGrid>
              <w:gridCol w:w="6202"/>
            </w:tblGrid>
            <w:tr>
              <w:trPr>
                <w:trHeight w:val="2520" w:hRule="exact"/>
                <w:cantSplit w:val="false"/>
              </w:trPr>
              <w:tc>
                <w:tcPr>
                  <w:tcW w:w="6202" w:type="dxa"/>
                  <w:tcBorders>
                    <w:top w:val="nil"/>
                    <w:left w:val="single" w:sz="8" w:space="0" w:color="00000A"/>
                    <w:bottom w:val="single" w:sz="12" w:space="0" w:color="FFD556"/>
                    <w:insideH w:val="single" w:sz="12" w:space="0" w:color="FFD556"/>
                    <w:right w:val="single" w:sz="8" w:space="0" w:color="00000A"/>
                    <w:insideV w:val="single" w:sz="8" w:space="0" w:color="00000A"/>
                  </w:tcBorders>
                  <w:shd w:fill="FFFFFF" w:val="clear"/>
                  <w:tcMar>
                    <w:left w:w="330" w:type="dxa"/>
                  </w:tcMar>
                </w:tcPr>
                <w:p>
                  <w:pPr>
                    <w:pStyle w:val="Heading2"/>
                    <w:keepNext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  <w:t>Skills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Programming Language’s:- Basics of C</w:t>
                  </w:r>
                  <w:bookmarkStart w:id="0" w:name="_GoBack"/>
                  <w:r>
                    <w:rPr/>
                    <w:t>.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Operating System:-Ms- Office,WindowsXP</w:t>
                  </w:r>
                </w:p>
                <w:p>
                  <w:pPr>
                    <w:pStyle w:val="Heading3"/>
                    <w:keepNext/>
                    <w:keepLines/>
                    <w:spacing w:before="0" w:after="60"/>
                    <w:outlineLvl w:val="2"/>
                    <w:rPr/>
                  </w:pPr>
                  <w:r>
                    <w:rPr/>
                    <w:t>Basic java</w:t>
                  </w:r>
                </w:p>
              </w:tc>
            </w:tr>
            <w:tr>
              <w:trPr>
                <w:trHeight w:val="8251" w:hRule="atLeast"/>
                <w:cantSplit w:val="false"/>
              </w:trPr>
              <w:tc>
                <w:tcPr>
                  <w:tcW w:w="6202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insideH w:val="single" w:sz="12" w:space="0" w:color="FFD556"/>
                    <w:right w:val="nil"/>
                    <w:insideV w:val="nil"/>
                  </w:tcBorders>
                  <w:shd w:fill="FFFFFF" w:val="clear"/>
                  <w:tcMar>
                    <w:top w:w="245" w:type="dxa"/>
                    <w:left w:w="315" w:type="dxa"/>
                  </w:tcMar>
                </w:tcPr>
                <w:p>
                  <w:pPr>
                    <w:pStyle w:val="Heading2"/>
                    <w:keepNext/>
                    <w:keepLines/>
                    <w:spacing w:before="560" w:after="60"/>
                    <w:contextualSpacing/>
                    <w:outlineLvl w:val="1"/>
                    <w:rPr/>
                  </w:pPr>
                  <w:bookmarkEnd w:id="0"/>
                  <w:r>
                    <w:rPr/>
                    <w:t>Experience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Java programer | gmgt | march 2016 – dec 2016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Recieved a certificate from gmgt technologies as I did java internship programe.</w:t>
                  </w:r>
                </w:p>
                <w:p>
                  <w:pPr>
                    <w:pStyle w:val="Heading2"/>
                    <w:rPr/>
                  </w:pPr>
                  <w:r>
                    <w:rPr/>
                    <w:t>Education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Post graduation | july 2019 | Cégep De La Gaspésie Et Des Îles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persuing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graduation | 2015 december | JNTUH</w:t>
                  </w:r>
                </w:p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52" w:before="0" w:after="60"/>
                    <w:jc w:val="left"/>
                    <w:rPr/>
                  </w:pPr>
                  <w:r>
                    <w:rPr/>
                    <w:t>Bachelor of Technology in electronics and communication ENGINEERING, JNTUH India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bidi w:val="0"/>
              <w:spacing w:lineRule="auto" w:line="252" w:before="0" w:after="60"/>
              <w:jc w:val="left"/>
              <w:rPr/>
            </w:pPr>
            <w:r>
              <w:rPr/>
            </w:r>
          </w:p>
        </w:tc>
        <w:tc>
          <w:tcPr>
            <w:tcW w:w="4454" w:type="dxa"/>
            <w:tcBorders>
              <w:top w:val="nil"/>
              <w:left w:val="single" w:sz="12" w:space="0" w:color="FFD556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15" w:type="dxa"/>
            </w:tcMar>
          </w:tcPr>
          <w:tbl>
            <w:tblPr>
              <w:jc w:val="left"/>
              <w:tblInd w:w="0" w:type="dxa"/>
              <w:tblBorders>
                <w:top w:val="single" w:sz="12" w:space="0" w:color="FFD556"/>
                <w:left w:val="nil"/>
                <w:bottom w:val="single" w:sz="12" w:space="0" w:color="FFD556"/>
                <w:insideH w:val="single" w:sz="12" w:space="0" w:color="FFD556"/>
                <w:right w:val="single" w:sz="12" w:space="0" w:color="FFD556"/>
                <w:insideV w:val="single" w:sz="12" w:space="0" w:color="FFD556"/>
              </w:tblBorders>
              <w:tblCellMar>
                <w:top w:w="288" w:type="dxa"/>
                <w:left w:w="360" w:type="dxa"/>
                <w:bottom w:w="403" w:type="dxa"/>
                <w:right w:w="360" w:type="dxa"/>
              </w:tblCellMar>
            </w:tblPr>
            <w:tblGrid>
              <w:gridCol w:w="4409"/>
            </w:tblGrid>
            <w:tr>
              <w:trPr>
                <w:trHeight w:val="3859" w:hRule="exact"/>
                <w:cantSplit w:val="false"/>
              </w:trPr>
              <w:tc>
                <w:tcPr>
                  <w:tcW w:w="4409" w:type="dxa"/>
                  <w:tcBorders>
                    <w:top w:val="single" w:sz="12" w:space="0" w:color="FFD556"/>
                    <w:left w:val="nil"/>
                    <w:bottom w:val="single" w:sz="12" w:space="0" w:color="FFD556"/>
                    <w:insideH w:val="single" w:sz="12" w:space="0" w:color="FFD556"/>
                    <w:right w:val="single" w:sz="12" w:space="0" w:color="FFD556"/>
                    <w:insideV w:val="single" w:sz="12" w:space="0" w:color="FFD556"/>
                  </w:tcBorders>
                  <w:shd w:fill="FFD556" w:val="clear"/>
                </w:tcPr>
                <w:p>
                  <w:pPr>
                    <w:pStyle w:val="Heading2"/>
                    <w:keepNext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  <w:t>Objective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To work in a professional work-driven, challenging environment which gives me an opportunity</w:t>
                  </w:r>
                </w:p>
                <w:p>
                  <w:pPr>
                    <w:pStyle w:val="Heading3"/>
                    <w:keepNext/>
                    <w:keepLines/>
                    <w:spacing w:before="0" w:after="60"/>
                    <w:outlineLvl w:val="2"/>
                    <w:rPr/>
                  </w:pPr>
                  <w:r>
                    <w:rPr/>
                    <w:t>to effectively utilize my strengths and helps in individual and organizational growth.</w:t>
                  </w:r>
                </w:p>
              </w:tc>
            </w:tr>
            <w:tr>
              <w:trPr>
                <w:trHeight w:val="3456" w:hRule="exact"/>
                <w:cantSplit w:val="false"/>
              </w:trPr>
              <w:tc>
                <w:tcPr>
                  <w:tcW w:w="4409" w:type="dxa"/>
                  <w:tcBorders>
                    <w:top w:val="single" w:sz="12" w:space="0" w:color="FFD556"/>
                    <w:left w:val="nil"/>
                    <w:bottom w:val="single" w:sz="12" w:space="0" w:color="FFD556"/>
                    <w:insideH w:val="single" w:sz="12" w:space="0" w:color="FFD556"/>
                    <w:right w:val="nil"/>
                    <w:insideV w:val="nil"/>
                  </w:tcBorders>
                  <w:shd w:fill="FFFFFF" w:val="clear"/>
                  <w:tcMar>
                    <w:top w:w="0" w:type="dxa"/>
                  </w:tcMar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432" w:type="dxa"/>
                      <w:left w:w="72" w:type="dxa"/>
                      <w:bottom w:w="0" w:type="dxa"/>
                      <w:right w:w="72" w:type="dxa"/>
                    </w:tblCellMar>
                  </w:tblPr>
                  <w:tblGrid>
                    <w:gridCol w:w="1844"/>
                    <w:gridCol w:w="1843"/>
                  </w:tblGrid>
                  <w:tr>
                    <w:trPr>
                      <w:cantSplit w:val="false"/>
                    </w:trPr>
                    <w:tc>
                      <w:tcPr>
                        <w:tcW w:w="18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Heading3"/>
                          <w:spacing w:before="0" w:after="60"/>
                          <w:rPr/>
                        </w:pPr>
                        <w:r>
                          <w:rPr/>
                          <w:t>Raja shekar nanduri</w:t>
                          <w:pict>
                            <v:group id="shape_0" style="position:absolute;margin-left:0.05pt;margin-top:0pt;width:25.8pt;height:25.8pt" coordorigin="1,0" coordsize="516,516">
                              <v:oval id="shape_0" fillcolor="#ffd556" stroked="f" style="position:absolute;left:1;top:0;width:515;height:515">
                                <v:wrap v:type="none"/>
                                <v:fill type="solid" color2="#002aa9" detectmouseclick="t"/>
                                <v:stroke color="#3465a4" joinstyle="round" endcap="flat"/>
                              </v:oval>
                              <v:shape id="shape_0" coordsize="324,242" path="m9,75l9,190l9,197l10,203l12,209l15,213l19,218l23,222l27,226l33,229l38,231l44,232l50,232l274,232l279,232l285,231l290,229l295,226l300,222l304,218l308,213l311,209l313,203l314,197l314,190l314,75l164,157l160,157l9,75xm50,9l44,9l38,11l33,12l27,15l23,19l19,23l15,28l12,33l10,39l9,44l9,50l9,70l160,153l314,70l314,50l314,44l313,39l311,33l308,28l304,23l300,19l295,15l290,12l285,11l279,9l274,9l50,9xm50,0l274,0l279,1l286,2l292,4l298,7l304,11l308,15l313,20l316,26l319,31l321,37l322,44l323,50l323,190l322,197l322,202l320,209l318,213l316,218l312,222l308,226l304,230l300,234l295,236l290,238l284,240l278,240l274,241l50,241l44,240l37,239l31,237l25,234l19,231l15,226l10,221l7,217l4,210l2,205l1,197l0,190l0,50l1,44l2,37l4,31l7,25l10,20l15,15l19,11l25,7l31,4l37,2l44,1l50,0xe" fillcolor="#636a6b" stroked="t" style="position:absolute;left:91;top:138;width:322;height:240">
                                <v:wrap v:type="none"/>
                                <v:fill type="solid" color2="#9c9594" detectmouseclick="t"/>
                                <v:stroke color="#636a6b" joinstyle="round" endcap="flat"/>
                              </v:shape>
                            </v:group>
                          </w:pic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Heading3"/>
                          <w:keepNext/>
                          <w:keepLines/>
                          <w:spacing w:before="0" w:after="60"/>
                          <w:outlineLvl w:val="2"/>
                          <w:rPr/>
                        </w:pPr>
                        <w:r>
                          <w:rPr/>
                          <w:pict>
                            <v:group id="shape_0" style="position:absolute;margin-left:0.05pt;margin-top:0pt;width:25.8pt;height:25.8pt" coordorigin="1,0" coordsize="516,516">
                              <v:oval id="shape_0" fillcolor="#ffd556" stroked="f" style="position:absolute;left:1;top:0;width:515;height:515">
                                <v:wrap v:type="none"/>
                                <v:fill type="solid" color2="#002aa9" detectmouseclick="t"/>
                                <v:stroke color="#3465a4" joinstyle="round" endcap="flat"/>
                              </v:oval>
                              <v:shape id="shape_0" coordsize="342,235" path="m213,188l210,190l207,190l207,191l205,194l203,195l203,198l203,202l206,203l207,206l210,206l213,207l215,206l218,206l219,204l221,202l222,200l222,198l222,195l221,194l219,191l218,190l215,190l213,188xm172,188l169,190l167,190l165,191l163,194l163,195l163,198l163,202l163,203l167,206l168,206l172,207l173,206l176,206l177,204l180,202l180,200l180,198l180,195l178,192l176,190l174,190l172,188xm128,188l126,190l123,190l122,191l120,194l120,195l120,198l120,202l120,203l123,206l126,206l128,207l131,206l134,206l135,204l136,202l138,200l138,198l138,195l136,194l135,191l134,190l131,190l128,188xm213,186l217,186l219,186l222,188l224,191l226,194l226,198l226,202l224,203l223,206l221,208l219,210l215,211l213,211l209,211l206,210l203,207l201,206l199,202l199,198l199,195l201,192l203,190l203,187l207,186l210,186l213,186xm172,186l174,186l178,186l180,188l182,191l184,194l184,198l184,202l184,203l182,206l180,208l177,210l174,211l172,211l167,211l165,210l163,208l160,206l159,203l159,202l157,198l159,194l159,191l161,188l164,186l167,186l172,186xm128,186l132,186l135,186l138,188l140,191l142,194l142,198l142,202l140,203l139,206l136,208l135,210l131,211l128,211l124,211l122,210l120,207l117,206l116,202l116,198l116,195l117,192l118,190l120,187l123,186l126,186l128,186xm213,158l210,158l207,158l207,159l205,162l203,163l203,166l203,170l206,171l207,174l210,174l213,174l215,174l218,174l219,174l221,170l222,170l222,166l222,163l221,162l219,159l218,158l215,158l213,158xm172,158l169,158l167,158l165,159l163,162l163,163l163,166l163,170l163,171l167,174l168,174l172,174l173,174l176,174l177,174l180,170l180,170l180,166l180,163l178,162l176,158l174,158l172,158xm128,158l126,158l123,158l122,159l120,162l120,163l120,166l120,170l120,171l123,174l126,174l128,174l131,174l134,174l135,174l136,170l138,170l138,166l138,163l136,162l135,159l134,158l131,158l128,158xm213,154l217,154l219,154l222,158l224,159l226,162l226,166l226,170l224,174l222,175l219,178l217,178l213,179l210,178l207,178l203,178l203,174l201,174l199,170l199,166l199,163l201,162l203,158l203,155l207,154l210,154l213,154xm172,154l174,154l178,154l180,158l182,159l184,162l184,166l184,170l182,174l180,175l178,178l174,178l172,179l167,178l164,178l161,175l159,174l159,170l157,166l159,162l159,159l161,158l164,154l167,154l172,154xm128,154l132,154l135,154l138,158l140,159l142,162l142,166l142,170l140,174l138,175l135,178l132,178l128,179l126,178l123,178l120,178l118,174l117,174l116,170l116,166l116,163l117,162l118,158l120,155l123,154l126,154l128,154xm213,126l210,126l207,126l206,130l203,133l203,134l203,138l205,138l207,142l207,142l210,145l213,145l215,145l218,142l219,142l221,138l222,138l222,134l222,133l221,130l219,129l218,126l215,126l213,126xm172,126l168,126l167,126l163,130l163,133l163,134l163,138l163,138l165,142l167,142l169,145l172,145l174,142l176,142l178,141l180,138l180,134l180,133l180,130l177,129l176,126l173,126l172,126xm128,126l126,126l123,126l120,130l120,133l120,134l120,138l120,138l122,142l123,142l126,145l128,145l131,145l134,142l135,142l136,138l138,138l138,134l138,133l136,130l135,129l134,126l131,126l128,126xm213,122l215,122l219,122l221,125l223,126l224,129l226,130l226,134l226,138l224,142l222,145l219,146l217,149l213,149l210,149l207,146l203,146l203,142l201,141l199,138l199,134l199,130l201,129l203,126l203,125l207,122l210,122l213,122xm172,122l174,122l177,122l180,125l182,126l184,129l184,130l184,134l184,138l182,142l180,145l178,146l174,149l172,149l167,149l164,146l161,145l159,142l159,138l157,134l159,130l159,129l160,126l163,125l165,122l167,122l172,122xm128,122l131,122l135,122l136,125l139,126l140,129l142,130l142,134l142,138l140,142l138,145l135,146l132,149l128,149l126,149l123,146l120,146l118,142l117,141l116,138l116,134l116,130l117,129l118,126l120,125l123,122l126,122l128,122xm109,88l109,90l109,96l107,104l105,110l102,117l98,122l94,126l88,130l83,134l76,138l70,142l62,142l55,142l54,142l50,142l48,142l45,142l42,149l39,154l37,158l36,163l36,170l35,174l35,175l35,178l35,179l35,182l35,182l35,187l36,194l39,199l42,206l46,210l50,214l56,218l61,221l67,224l74,225l80,225l261,225l268,225l275,224l280,221l286,218l291,214l296,210l300,206l302,199l305,194l306,187l306,182l306,182l306,179l306,178l306,175l306,174l306,170l305,163l304,158l302,154l300,149l296,142l293,142l291,142l288,142l286,142l280,142l272,142l265,138l260,134l253,130l248,126l243,122l240,117l236,110l235,104l232,96l232,90l232,88l109,88xm74,9l67,9l60,10l54,11l48,13l43,15l38,18l34,22l30,25l27,29l23,32l21,37l19,41l16,45l15,49l14,53l12,58l11,62l10,65l10,69l9,73l9,75l9,78l9,80l9,82l9,83l9,94l9,94l9,98l10,98l10,98l10,100l10,102l10,102l11,104l11,104l12,106l14,110l16,114l16,114l17,116l18,116l19,117l23,122l27,126l32,129l37,130l44,133l47,134l49,134l52,134l54,134l55,134l62,134l68,133l74,130l80,126l85,122l90,118l94,114l95,108l99,102l100,96l101,90l101,79l242,79l242,90l242,96l243,102l246,108l248,114l252,118l256,122l263,126l268,130l273,133l280,134l286,134l288,134l291,134l296,134l298,133l303,130l309,129l313,126l318,122l322,118l322,118l323,118l323,117l323,117l327,112l329,106l330,105l330,104l330,104l331,102l331,102l331,100l332,98l332,98l332,98l332,94l332,94l332,79l332,76l332,73l332,70l331,66l330,62l330,58l329,54l327,50l325,46l323,41l321,37l318,33l315,29l312,26l308,22l303,19l298,16l293,13l288,11l281,10l275,9l268,9l74,9xm74,0l268,0l276,1l284,2l291,3l298,6l304,9l309,12l314,16l319,21l323,26l327,31l331,38l334,45l336,52l338,58l339,65l340,70l340,75l341,79l341,83l339,102l338,108l335,113l333,118l330,122l326,126l326,126l325,126l321,130l316,134l311,138l305,138l308,146l310,151l312,158l313,162l314,166l315,170l315,174l315,178l315,179l315,182l315,187l313,194l311,202l308,207l304,214l300,218l294,223l288,227l282,230l276,232l268,233l261,234l80,234l73,233l66,232l59,230l53,227l47,223l42,218l37,214l33,207l30,202l28,194l27,187l26,182l26,178l26,178l26,174l27,170l28,166l29,158l31,154l33,146l36,138l30,138l25,134l19,130l15,126l11,122l7,116l5,110l2,105l1,98l0,92l0,83l0,79l1,75l1,70l2,65l3,58l5,52l7,45l10,38l14,31l18,26l22,21l27,16l32,12l37,9l44,6l50,3l58,2l66,1l74,0xe" fillcolor="#636a6b" stroked="t" style="position:absolute;left:88;top:141;width:340;height:233">
                                <v:wrap v:type="none"/>
                                <v:fill type="solid" color2="#9c9594" detectmouseclick="t"/>
                                <v:stroke color="#636a6b" joinstyle="round" endcap="flat"/>
                              </v:shape>
                            </v:group>
                          </w:pic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8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widowControl/>
                          <w:suppressAutoHyphens w:val="true"/>
                          <w:bidi w:val="0"/>
                          <w:spacing w:lineRule="auto" w:line="252" w:before="0" w:after="60"/>
                          <w:jc w:val="left"/>
                          <w:rPr/>
                        </w:pPr>
                        <w:r>
                          <w:rPr/>
                          <w:t>rajsekhar278@gmail.com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widowControl/>
                          <w:suppressAutoHyphens w:val="true"/>
                          <w:bidi w:val="0"/>
                          <w:spacing w:lineRule="auto" w:line="252" w:before="0" w:after="60"/>
                          <w:jc w:val="left"/>
                          <w:rPr/>
                        </w:pPr>
                        <w:r>
                          <w:rPr/>
                          <w:t>+15147020337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8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288" w:type="dxa"/>
                        </w:tcMar>
                      </w:tcPr>
                      <w:p>
                        <w:pPr>
                          <w:pStyle w:val="Heading3"/>
                          <w:keepNext/>
                          <w:keepLines/>
                          <w:spacing w:before="0" w:after="60"/>
                          <w:outlineLvl w:val="2"/>
                          <w:rPr/>
                        </w:pPr>
                        <w:r>
                          <w:rPr/>
                          <w:pict>
                            <v:group id="shape_0" style="position:absolute;margin-left:0.05pt;margin-top:0pt;width:25.8pt;height:25.8pt" coordorigin="1,0" coordsize="516,516">
                              <v:oval id="shape_0" fillcolor="#ffd556" stroked="f" style="position:absolute;left:1;top:0;width:515;height:515">
                                <v:wrap v:type="none"/>
                                <v:fill type="solid" color2="#002aa9" detectmouseclick="t"/>
                                <v:stroke color="#3465a4" joinstyle="round" endcap="flat"/>
                              </v:oval>
                              <v:shape id="shape_0" coordsize="271,244" path="m12,86l12,235l60,235l60,86l12,86xm202,82l198,82l191,82l186,82l182,82l178,86l174,86l170,90l166,92l165,94l162,98l158,101l157,102l154,106l150,106l146,102l146,86l100,86l100,235l146,235l146,150l146,147l146,146l146,142l146,142l149,138l150,137l150,133l154,129l158,126l161,122l162,118l166,118l170,117l174,114l178,114l182,114l186,114l191,117l198,118l202,118l203,122l206,126l210,130l211,134l212,138l214,143l214,150l214,154l214,235l262,235l262,147l261,139l260,130l259,125l257,118l255,113l251,106l248,102l246,98l240,94l235,90l230,88l226,86l218,82l210,82l202,82xm8,77l64,77l66,77l67,78l68,78l69,81l69,238l68,240l67,242l66,242l64,243l8,243l6,242l5,242l4,240l3,238l3,81l4,78l5,78l6,77l8,77xm202,73l211,74l220,75l228,78l234,81l240,82l246,86l250,92l255,97l259,102l262,109l265,114l267,122l269,130l269,138l270,147l270,238l269,240l268,242l267,242l266,243l210,243l210,242l207,242l206,240l206,238l206,154l206,150l206,142l203,138l202,134l199,130l198,129l195,126l194,125l190,122l186,122l182,122l175,122l173,125l169,126l166,129l162,130l161,134l158,137l158,139l154,143l154,238l154,240l154,242l154,242l150,243l96,243l92,242l91,238l91,81l91,78l92,78l94,77l96,77l150,77l154,77l154,78l154,78l154,81l154,90l158,88l162,86l166,82l170,81l175,78l182,76l186,75l190,74l195,73l202,73xm37,9l31,9l27,10l23,11l19,12l16,15l14,18l11,20l10,24l9,28l9,32l9,36l10,39l11,43l12,45l15,48l18,50l22,52l25,54l29,55l33,55l34,55l39,55l43,54l46,52l49,50l52,48l55,45l57,43l58,39l59,36l59,32l58,27l57,22l56,18l53,15l49,12l46,10l41,9l37,9xm37,0l41,1l45,1l49,2l53,4l56,7l59,10l62,13l64,17l66,22l67,26l67,31l67,32l67,37l66,42l64,46l61,50l58,54l55,57l52,60l48,61l44,62l39,64l34,64l33,64l28,64l24,62l20,61l16,60l12,57l10,54l6,50l3,46l2,42l1,37l0,32l1,27l2,22l4,16l7,12l10,9l15,6l19,3l24,1l31,1l37,0xe" fillcolor="#636a6b" stroked="t" style="position:absolute;left:124;top:137;width:269;height:242">
                                <v:wrap v:type="none"/>
                                <v:fill type="solid" color2="#9c9594" detectmouseclick="t"/>
                                <v:stroke color="#636a6b" joinstyle="round" endcap="flat"/>
                              </v:shape>
                            </v:group>
                          </w:pic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288" w:type="dxa"/>
                        </w:tcMar>
                      </w:tcPr>
                      <w:p>
                        <w:pPr>
                          <w:pStyle w:val="Heading3"/>
                          <w:keepNext/>
                          <w:keepLines/>
                          <w:spacing w:before="0" w:after="60"/>
                          <w:outlineLvl w:val="2"/>
                          <w:rPr/>
                        </w:pPr>
                        <w:r>
                          <w:rPr/>
                          <w:pict>
                            <v:group id="shape_0" style="position:absolute;margin-left:0.05pt;margin-top:0pt;width:25.75pt;height:25.75pt" coordorigin="1,0" coordsize="515,515">
                              <v:shape id="shape_0" coordsize="517,517" path="m259,0l273,1l289,2l305,5l319,7l335,11l347,16l361,22l376,28l388,36l400,43l413,52l425,61l435,71l446,81l455,92l464,104l473,116l480,129l488,141l494,155l500,169l505,182l509,198l511,211l514,228l515,243l516,259l515,273l514,289l511,305l509,319l505,335l500,348l494,361l488,376l480,388l473,400l464,413l455,425l446,435l435,446l425,455l413,464l400,473l388,481l376,488l361,494l347,500l335,505l319,509l305,512l289,514l273,515l259,516l243,515l228,514l211,512l197,509l182,505l168,500l155,494l141,488l128,481l116,473l104,464l92,455l81,446l71,435l61,425l52,413l43,400l35,388l28,376l22,361l16,348l11,335l7,319l4,305l2,289l1,273l0,259l1,243l2,228l4,211l7,198l11,182l16,169l22,155l28,141l35,129l43,116l52,104l61,92l71,81l81,71l92,61l104,52l116,43l128,36l141,28l155,22l168,16l182,11l197,7l211,5l228,2l243,1l259,0e" fillcolor="#ffd556" stroked="t" style="position:absolute;left:1;top:0;width:515;height:515">
                                <v:wrap v:type="none"/>
                                <v:fill type="solid" color2="#002aa9" detectmouseclick="t"/>
                                <v:stroke color="#ffd556" joinstyle="round" endcap="flat"/>
                              </v:shape>
                              <v:shape id="shape_0" coordsize="286,253" path="m197,0l204,1l212,2l218,4l224,7l229,11l236,15l240,20l250,18l259,14l269,10l277,5l275,12l271,19l267,25l262,31l257,36l252,40l260,39l269,36l277,33l285,30l280,37l275,45l269,52l262,58l256,63l256,71l256,81l255,91l254,100l252,109l250,119l247,128l244,136l240,145l236,156l232,164l228,172l221,181l216,189l212,196l204,204l196,212l188,217l180,224l172,229l163,234l155,239l143,243l135,246l123,249l113,250l102,251l90,252l78,251l66,250l54,247l43,244l31,240l20,236l10,230l0,224l7,224l14,224l24,224l34,224l44,220l53,217l62,213l71,208l79,204l86,196l81,196l74,196l67,192l61,190l56,186l50,182l45,177l41,172l37,165l35,160l32,152l37,153l43,153l49,153l54,152l59,152l52,149l46,148l40,144l35,140l29,136l25,129l21,125l18,119l15,112l13,105l12,97l12,89l12,89l18,92l24,95l31,96l38,97l33,93l28,88l24,83l21,77l18,71l15,65l14,58l12,52l12,44l12,37l13,30l15,24l17,18l20,12l28,21l36,30l44,39l53,46l63,53l73,59l82,64l94,69l106,73l117,75l129,77l139,79l139,71l139,64l139,56l142,48l143,41l147,34l150,27l155,22l159,16l163,11l171,7l176,5l183,2l189,1l197,0e" stroked="t" style="position:absolute;left:126;top:143;width:284;height:251">
                                <v:wrap v:type="none"/>
                                <v:fill on="false" detectmouseclick="t"/>
                                <v:stroke color="#636a6b" joinstyle="round" endcap="flat"/>
                              </v:shape>
                            </v:group>
                          </w:pic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8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  <w:bottom w:w="288" w:type="dxa"/>
                        </w:tcMar>
                      </w:tcPr>
                      <w:p>
                        <w:pPr>
                          <w:pStyle w:val="Normal"/>
                          <w:widowControl/>
                          <w:suppressAutoHyphens w:val="true"/>
                          <w:bidi w:val="0"/>
                          <w:spacing w:lineRule="auto" w:line="252" w:before="0" w:after="60"/>
                          <w:jc w:val="left"/>
                          <w:rPr/>
                        </w:pPr>
                        <w:r>
                          <w:rPr/>
                          <w:t>https://www.linkedin.com/in/raja-shekar-nanduri-206449a4/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  <w:bottom w:w="288" w:type="dxa"/>
                        </w:tcMar>
                      </w:tcPr>
                      <w:p>
                        <w:pPr>
                          <w:pStyle w:val="Normal"/>
                          <w:widowControl/>
                          <w:suppressAutoHyphens w:val="true"/>
                          <w:bidi w:val="0"/>
                          <w:spacing w:lineRule="auto" w:line="252" w:before="0" w:after="60"/>
                          <w:jc w:val="left"/>
                          <w:rPr/>
                        </w:pPr>
                        <w:r>
                          <w:rPr/>
                          <w:t>https://twitter.com/rajshekarvarm3?lang=en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52" w:before="0" w:after="60"/>
                    <w:jc w:val="left"/>
                    <w:rPr/>
                  </w:pPr>
                  <w:r>
                    <w:rPr/>
                    <w:t>Link to other online properties: Portfolio/Website/Blog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09" w:type="dxa"/>
                  <w:tcBorders>
                    <w:top w:val="single" w:sz="12" w:space="0" w:color="FFD556"/>
                    <w:left w:val="nil"/>
                    <w:bottom w:val="single" w:sz="12" w:space="0" w:color="FFD556"/>
                    <w:insideH w:val="single" w:sz="12" w:space="0" w:color="FFD556"/>
                    <w:right w:val="single" w:sz="12" w:space="0" w:color="FFD556"/>
                    <w:insideV w:val="single" w:sz="12" w:space="0" w:color="FFD556"/>
                  </w:tcBorders>
                  <w:shd w:fill="FFFFFF" w:val="clear"/>
                  <w:tcMar>
                    <w:top w:w="0" w:type="dxa"/>
                  </w:tcMar>
                </w:tcPr>
                <w:p>
                  <w:pPr>
                    <w:pStyle w:val="Heading2"/>
                    <w:keepNext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  <w:t>Volunteer Experience or Leadership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Technical event coordinator for the “TECHNOZEAL-2012”.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Caption of college team under JNTUH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Selected to Nepal Cricket League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Participated in S.R college Technical fest</w:t>
                  </w:r>
                </w:p>
                <w:p>
                  <w:pPr>
                    <w:pStyle w:val="Heading3"/>
                    <w:rPr/>
                  </w:pPr>
                  <w:r>
                    <w:rPr/>
                    <w:t>Caption of cricket team which won EENADU tournament</w:t>
                  </w:r>
                </w:p>
                <w:p>
                  <w:pPr>
                    <w:pStyle w:val="Heading3"/>
                    <w:spacing w:before="0" w:after="60"/>
                    <w:rPr/>
                  </w:pPr>
                  <w:r>
                    <w:rPr/>
                    <w:t>Played in national tournaments held by CPL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bidi w:val="0"/>
              <w:spacing w:lineRule="auto" w:line="252" w:before="0" w:after="60"/>
              <w:jc w:val="left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sectPr>
      <w:footerReference w:type="default" r:id="rId2"/>
      <w:type w:val="nextPage"/>
      <w:pgSz w:w="12240" w:h="15840"/>
      <w:pgMar w:left="792" w:right="792" w:header="0" w:top="792" w:footer="576" w:bottom="7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entury Gothic" w:hAnsi="Century Gothic" w:eastAsia="Droid Sans Fallback" w:cs=""/>
        <w:color w:val="636A6B"/>
        <w:lang w:val="en-US" w:eastAsia="en-US" w:bidi="ar-SA"/>
      </w:rPr>
    </w:rPrDefault>
    <w:pPrDefault>
      <w:pPr>
        <w:spacing w:lineRule="auto" w:line="252"/>
        <w:jc w:val="center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nhideWhenUsed="1" w:semiHidden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nhideWhenUsed="1" w:semiHidden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nhideWhenUsed="1" w:semiHidden="1" w:uiPriority="22" w:name="Strong"/>
    <w:lsdException w:unhideWhenUsed="1" w:semiHidden="1" w:uiPriority="1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nhideWhenUsed="1" w:semiHidden="1" w:uiPriority="34" w:name="List Paragraph"/>
    <w:lsdException w:qFormat="1" w:unhideWhenUsed="1" w:semiHidden="1" w:uiPriority="29" w:name="Quote"/>
    <w:lsdException w:qFormat="1" w:unhideWhenUsed="1" w:semiHidden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nhideWhenUsed="1" w:semiHidden="1" w:uiPriority="19" w:name="Subtle Emphasis"/>
    <w:lsdException w:qFormat="1" w:unhideWhenUsed="1" w:semiHidden="1" w:uiPriority="21" w:name="Intense Emphasis"/>
    <w:lsdException w:qFormat="1" w:unhideWhenUsed="1" w:semiHidden="1" w:uiPriority="31" w:name="Subtle Reference"/>
    <w:lsdException w:qFormat="1" w:unhideWhenUsed="1" w:semiHidden="1" w:uiPriority="32" w:name="Intense Reference"/>
    <w:lsdException w:qFormat="1" w:unhideWhenUsed="1" w:semiHidden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17626"/>
    <w:pPr>
      <w:widowControl/>
      <w:suppressAutoHyphens w:val="true"/>
      <w:bidi w:val="0"/>
      <w:spacing w:lineRule="auto" w:line="252" w:before="0" w:after="60"/>
      <w:jc w:val="left"/>
    </w:pPr>
    <w:rPr>
      <w:rFonts w:ascii="Century Gothic" w:hAnsi="Century Gothic" w:eastAsia="Droid Sans Fallback" w:cs=""/>
      <w:color w:val="636A6B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84664"/>
    <w:basedOn w:val="Normal"/>
    <w:pPr>
      <w:keepNext/>
      <w:keepLines/>
      <w:spacing w:before="0" w:after="0"/>
      <w:outlineLvl w:val="0"/>
    </w:pPr>
    <w:rPr>
      <w:rFonts w:ascii="Century Gothic" w:hAnsi="Century Gothic" w:cs=""/>
      <w:caps/>
      <w:color w:val="404040"/>
      <w:spacing w:val="80"/>
      <w:sz w:val="46"/>
      <w:szCs w:val="32"/>
    </w:rPr>
  </w:style>
  <w:style w:type="paragraph" w:styleId="Heading2">
    <w:name w:val="Heading 2"/>
    <w:uiPriority w:val="9"/>
    <w:qFormat/>
    <w:unhideWhenUsed/>
    <w:link w:val="Heading2Char"/>
    <w:rsid w:val="00f67fba"/>
    <w:basedOn w:val="Normal"/>
    <w:pPr>
      <w:keepNext/>
      <w:keepLines/>
      <w:spacing w:before="560" w:after="60"/>
      <w:contextualSpacing/>
      <w:outlineLvl w:val="1"/>
    </w:pPr>
    <w:rPr>
      <w:rFonts w:ascii="Century Gothic" w:hAnsi="Century Gothic" w:cs=""/>
      <w:caps/>
      <w:spacing w:val="50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9814c0"/>
    <w:basedOn w:val="Normal"/>
    <w:pPr>
      <w:keepNext/>
      <w:keepLines/>
      <w:outlineLvl w:val="2"/>
    </w:pPr>
    <w:rPr>
      <w:rFonts w:ascii="Century Gothic" w:hAnsi="Century Gothic" w:cs=""/>
      <w:b/>
      <w:szCs w:val="24"/>
    </w:rPr>
  </w:style>
  <w:style w:type="paragraph" w:styleId="Heading4">
    <w:name w:val="Heading 4"/>
    <w:uiPriority w:val="9"/>
    <w:qFormat/>
    <w:semiHidden/>
    <w:unhideWhenUsed/>
    <w:link w:val="Heading4Char"/>
    <w:rsid w:val="00905520"/>
    <w:basedOn w:val="Normal"/>
    <w:next w:val="Normal"/>
    <w:pPr>
      <w:keepNext/>
      <w:keepLines/>
      <w:spacing w:before="40" w:after="0"/>
      <w:outlineLvl w:val="3"/>
    </w:pPr>
    <w:rPr>
      <w:rFonts w:ascii="Century Gothic" w:hAnsi="Century Gothic" w:cs=""/>
      <w:i/>
      <w:iCs/>
      <w:color w:val="595959"/>
    </w:rPr>
  </w:style>
  <w:style w:type="paragraph" w:styleId="Heading5">
    <w:name w:val="Heading 5"/>
    <w:uiPriority w:val="9"/>
    <w:qFormat/>
    <w:semiHidden/>
    <w:unhideWhenUsed/>
    <w:link w:val="Heading5Char"/>
    <w:rsid w:val="00905520"/>
    <w:basedOn w:val="Normal"/>
    <w:next w:val="Normal"/>
    <w:pPr>
      <w:keepNext/>
      <w:keepLines/>
      <w:spacing w:before="40" w:after="0"/>
      <w:outlineLvl w:val="4"/>
    </w:pPr>
    <w:rPr>
      <w:rFonts w:ascii="Century Gothic" w:hAnsi="Century Gothic" w:cs=""/>
      <w:color w:val="59595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84664"/>
    <w:basedOn w:val="DefaultParagraphFont"/>
    <w:rPr>
      <w:rFonts w:ascii="Century Gothic" w:hAnsi="Century Gothic" w:cs=""/>
      <w:caps/>
      <w:color w:val="404040"/>
      <w:spacing w:val="80"/>
      <w:sz w:val="46"/>
      <w:szCs w:val="32"/>
    </w:rPr>
  </w:style>
  <w:style w:type="character" w:styleId="Heading2Char" w:customStyle="1">
    <w:name w:val="Heading 2 Char"/>
    <w:uiPriority w:val="9"/>
    <w:link w:val="Heading2"/>
    <w:rsid w:val="00f67fba"/>
    <w:basedOn w:val="DefaultParagraphFont"/>
    <w:rPr>
      <w:rFonts w:ascii="Century Gothic" w:hAnsi="Century Gothic" w:cs=""/>
      <w:caps/>
      <w:spacing w:val="50"/>
      <w:sz w:val="26"/>
      <w:szCs w:val="26"/>
    </w:rPr>
  </w:style>
  <w:style w:type="character" w:styleId="Heading3Char" w:customStyle="1">
    <w:name w:val="Heading 3 Char"/>
    <w:uiPriority w:val="9"/>
    <w:link w:val="Heading3"/>
    <w:rsid w:val="009814c0"/>
    <w:basedOn w:val="DefaultParagraphFont"/>
    <w:rPr>
      <w:rFonts w:ascii="Century Gothic" w:hAnsi="Century Gothic" w:cs=""/>
      <w:b/>
      <w:szCs w:val="24"/>
    </w:rPr>
  </w:style>
  <w:style w:type="character" w:styleId="HeaderChar" w:customStyle="1">
    <w:name w:val="Header Char"/>
    <w:uiPriority w:val="99"/>
    <w:link w:val="Header"/>
    <w:rsid w:val="00a85b6f"/>
    <w:basedOn w:val="DefaultParagraphFont"/>
    <w:rPr/>
  </w:style>
  <w:style w:type="character" w:styleId="FooterChar" w:customStyle="1">
    <w:name w:val="Footer Char"/>
    <w:uiPriority w:val="99"/>
    <w:link w:val="Footer"/>
    <w:rsid w:val="00510920"/>
    <w:basedOn w:val="DefaultParagraphFont"/>
    <w:rPr/>
  </w:style>
  <w:style w:type="character" w:styleId="Heading4Char" w:customStyle="1">
    <w:name w:val="Heading 4 Char"/>
    <w:uiPriority w:val="9"/>
    <w:semiHidden/>
    <w:link w:val="Heading4"/>
    <w:rsid w:val="00905520"/>
    <w:basedOn w:val="DefaultParagraphFont"/>
    <w:rPr>
      <w:rFonts w:ascii="Century Gothic" w:hAnsi="Century Gothic" w:cs=""/>
      <w:i/>
      <w:iCs/>
      <w:color w:val="595959"/>
    </w:rPr>
  </w:style>
  <w:style w:type="character" w:styleId="Heading5Char" w:customStyle="1">
    <w:name w:val="Heading 5 Char"/>
    <w:uiPriority w:val="9"/>
    <w:semiHidden/>
    <w:link w:val="Heading5"/>
    <w:rsid w:val="00905520"/>
    <w:basedOn w:val="DefaultParagraphFont"/>
    <w:rPr>
      <w:rFonts w:ascii="Century Gothic" w:hAnsi="Century Gothic" w:cs=""/>
      <w:color w:val="595959"/>
    </w:rPr>
  </w:style>
  <w:style w:type="character" w:styleId="PlaceholderText">
    <w:name w:val="Placeholder Text"/>
    <w:uiPriority w:val="99"/>
    <w:semiHidden/>
    <w:rsid w:val="004e4ca5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e928a3"/>
    <w:basedOn w:val="DefaultParagraphFont"/>
    <w:rPr>
      <w:rFonts w:ascii="Segoe UI" w:hAnsi="Segoe UI" w:cs="Segoe UI"/>
    </w:rPr>
  </w:style>
  <w:style w:type="character" w:styleId="Annotationreference">
    <w:name w:val="annotation reference"/>
    <w:uiPriority w:val="99"/>
    <w:semiHidden/>
    <w:unhideWhenUsed/>
    <w:rsid w:val="00390414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390414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390414"/>
    <w:basedOn w:val="CommentTextChar"/>
    <w:rPr>
      <w:b/>
      <w:bCs/>
      <w:sz w:val="20"/>
      <w:szCs w:val="20"/>
    </w:rPr>
  </w:style>
  <w:style w:type="character" w:styleId="TitleChar" w:customStyle="1">
    <w:name w:val="Title Char"/>
    <w:uiPriority w:val="10"/>
    <w:semiHidden/>
    <w:link w:val="Title"/>
    <w:rsid w:val="00bd34a5"/>
    <w:basedOn w:val="DefaultParagraphFont"/>
    <w:rPr>
      <w:rFonts w:ascii="Century Gothic" w:hAnsi="Century Gothic" w:cs=""/>
      <w:color w:val="00000A"/>
      <w:sz w:val="56"/>
      <w:szCs w:val="56"/>
    </w:rPr>
  </w:style>
  <w:style w:type="character" w:styleId="SubtitleChar" w:customStyle="1">
    <w:name w:val="Subtitle Char"/>
    <w:uiPriority w:val="11"/>
    <w:semiHidden/>
    <w:link w:val="Subtitle"/>
    <w:rsid w:val="00bd34a5"/>
    <w:basedOn w:val="DefaultParagraphFont"/>
    <w:rPr>
      <w:rFonts w:cs=""/>
      <w:color w:val="5A5A5A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a85b6f"/>
    <w:basedOn w:val="Normal"/>
    <w:pPr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10920"/>
    <w:basedOn w:val="Normal"/>
    <w:pPr>
      <w:spacing w:lineRule="auto" w:line="240" w:before="0" w:after="0"/>
    </w:pPr>
    <w:rPr/>
  </w:style>
  <w:style w:type="paragraph" w:styleId="NoSpacing">
    <w:name w:val="No Spacing"/>
    <w:uiPriority w:val="11"/>
    <w:qFormat/>
    <w:rsid w:val="00f879ce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Droid Sans Fallback" w:cs=""/>
      <w:color w:val="636A6B"/>
      <w:sz w:val="20"/>
      <w:szCs w:val="20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e928a3"/>
    <w:basedOn w:val="Normal"/>
    <w:pPr>
      <w:spacing w:lineRule="auto" w:line="240" w:before="0" w:after="0"/>
    </w:pPr>
    <w:rPr>
      <w:rFonts w:ascii="Segoe UI" w:hAnsi="Segoe UI" w:cs="Segoe UI"/>
    </w:rPr>
  </w:style>
  <w:style w:type="paragraph" w:styleId="Annotationtext">
    <w:name w:val="annotation text"/>
    <w:uiPriority w:val="99"/>
    <w:semiHidden/>
    <w:unhideWhenUsed/>
    <w:link w:val="CommentTextChar"/>
    <w:rsid w:val="00390414"/>
    <w:basedOn w:val="Normal"/>
    <w:pPr>
      <w:spacing w:lineRule="auto" w:line="240"/>
    </w:pPr>
    <w:rPr/>
  </w:style>
  <w:style w:type="paragraph" w:styleId="Annotationsubject">
    <w:name w:val="annotation subject"/>
    <w:uiPriority w:val="99"/>
    <w:semiHidden/>
    <w:unhideWhenUsed/>
    <w:link w:val="CommentSubjectChar"/>
    <w:rsid w:val="00390414"/>
    <w:basedOn w:val="Annotationtext"/>
    <w:pPr/>
    <w:rPr>
      <w:b/>
      <w:bCs/>
    </w:rPr>
  </w:style>
  <w:style w:type="paragraph" w:styleId="Title">
    <w:name w:val="Title"/>
    <w:uiPriority w:val="10"/>
    <w:qFormat/>
    <w:semiHidden/>
    <w:unhideWhenUsed/>
    <w:link w:val="TitleChar"/>
    <w:rsid w:val="00bd34a5"/>
    <w:basedOn w:val="Normal"/>
    <w:next w:val="Normal"/>
    <w:pPr>
      <w:spacing w:lineRule="auto" w:line="240" w:before="0" w:after="0"/>
      <w:contextualSpacing/>
      <w:jc w:val="left"/>
    </w:pPr>
    <w:rPr>
      <w:rFonts w:ascii="Century Gothic" w:hAnsi="Century Gothic" w:cs=""/>
      <w:color w:val="00000A"/>
      <w:sz w:val="56"/>
      <w:szCs w:val="56"/>
    </w:rPr>
  </w:style>
  <w:style w:type="paragraph" w:styleId="Subtitle">
    <w:name w:val="Subtitle"/>
    <w:uiPriority w:val="11"/>
    <w:qFormat/>
    <w:semiHidden/>
    <w:unhideWhenUsed/>
    <w:link w:val="SubtitleChar"/>
    <w:rsid w:val="00bd34a5"/>
    <w:basedOn w:val="Normal"/>
    <w:next w:val="Normal"/>
    <w:pPr>
      <w:jc w:val="left"/>
    </w:pPr>
    <w:rPr>
      <w:rFonts w:cs=""/>
      <w:color w:val="5A5A5A"/>
      <w:sz w:val="22"/>
      <w:szCs w:val="2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378c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2018-03-03T16:26:00Z</dcterms:created>
  <dc:creator>Reza Madabadi</dc:creator>
  <dc:language>en-IN</dc:language>
  <cp:lastModifiedBy>Reza Madabadi</cp:lastModifiedBy>
  <cp:lastPrinted>2016-06-29T01:32:00Z</cp:lastPrinted>
  <dcterms:modified xsi:type="dcterms:W3CDTF">2018-03-03T16:27:00Z</dcterms:modified>
  <cp:revision>1</cp:revision>
</cp:coreProperties>
</file>